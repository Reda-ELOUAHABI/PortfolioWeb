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ABCF" w14:textId="6A7230E0" w:rsidR="000B4AD8" w:rsidRDefault="000B4AD8" w:rsidP="000B4AD8">
      <w:pPr>
        <w:pStyle w:val="Titre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</w:p>
    <w:p w14:paraId="5C70359D" w14:textId="77777777" w:rsidR="00437BF9" w:rsidRDefault="00437BF9" w:rsidP="00437BF9">
      <w:r>
        <w:t>Madame, Monsieur,</w:t>
      </w:r>
    </w:p>
    <w:p w14:paraId="57C5AD43" w14:textId="77777777" w:rsidR="00437BF9" w:rsidRDefault="00437BF9" w:rsidP="00437BF9"/>
    <w:p w14:paraId="5594CC63" w14:textId="55C91FC6" w:rsidR="00437BF9" w:rsidRDefault="00437BF9" w:rsidP="00437BF9">
      <w:r>
        <w:t xml:space="preserve">Dans un environnement informatique toujours plus expansif et en mutation permanente, votre entreprise </w:t>
      </w:r>
      <w:proofErr w:type="spellStart"/>
      <w:r w:rsidR="004420D0">
        <w:t>Novelis</w:t>
      </w:r>
      <w:proofErr w:type="spellEnd"/>
      <w:r w:rsidR="004420D0">
        <w:t xml:space="preserve"> propose</w:t>
      </w:r>
      <w:r>
        <w:t xml:space="preserve"> des services et solutions permettant à vos clients de s'adapter à leurs exigences internes ou externes, par le développement d'outils numériques adéquats. Portant un grand intérêt à votre entreprise et à ses réalisations, je viens vous présenter ma candidature au </w:t>
      </w:r>
      <w:r w:rsidR="004420D0">
        <w:t>stage</w:t>
      </w:r>
      <w:r>
        <w:t xml:space="preserve"> de développeur informatique.</w:t>
      </w:r>
    </w:p>
    <w:p w14:paraId="4871E521" w14:textId="77777777" w:rsidR="00437BF9" w:rsidRDefault="00437BF9" w:rsidP="00437BF9"/>
    <w:p w14:paraId="0CA3FCC8" w14:textId="77777777" w:rsidR="007B367F" w:rsidRDefault="001E51E7" w:rsidP="00437BF9">
      <w:r w:rsidRPr="001E51E7">
        <w:t>Actuellement étudiant en 2ème année génie Informatique à l'Ecole Mohammadia d'Ingénieurs,</w:t>
      </w:r>
    </w:p>
    <w:p w14:paraId="4F8891CD" w14:textId="5C667048" w:rsidR="007B367F" w:rsidRDefault="009D7A52" w:rsidP="00437BF9">
      <w:r w:rsidRPr="007B367F">
        <w:t>Je</w:t>
      </w:r>
      <w:r w:rsidR="007B367F" w:rsidRPr="007B367F">
        <w:t xml:space="preserve"> suis à la recherche d’une entreprise qui pourrait m’accueillir dans le cadre d’un stage conventionné d’une durée d</w:t>
      </w:r>
      <w:r w:rsidR="007B367F">
        <w:t>e deux</w:t>
      </w:r>
      <w:r w:rsidR="007B367F" w:rsidRPr="007B367F">
        <w:t xml:space="preserve"> mois à compter du Premier Juillet</w:t>
      </w:r>
      <w:r w:rsidR="007B367F">
        <w:t>.</w:t>
      </w:r>
    </w:p>
    <w:p w14:paraId="547003CB" w14:textId="1B792CE1" w:rsidR="00437BF9" w:rsidRDefault="009D7A52" w:rsidP="00437BF9">
      <w:r>
        <w:t>J’ai</w:t>
      </w:r>
      <w:r w:rsidR="00437BF9">
        <w:t xml:space="preserve"> intégré </w:t>
      </w:r>
      <w:r w:rsidR="00D705B6">
        <w:t xml:space="preserve">cette </w:t>
      </w:r>
      <w:r w:rsidR="00AD53E1">
        <w:t>filière</w:t>
      </w:r>
      <w:r w:rsidR="00810361">
        <w:t xml:space="preserve"> car je suis vraiment </w:t>
      </w:r>
      <w:r w:rsidR="00AD53E1">
        <w:t>passionné</w:t>
      </w:r>
      <w:r w:rsidR="00810361">
        <w:t xml:space="preserve"> par le domaine </w:t>
      </w:r>
      <w:r w:rsidR="0060290C">
        <w:t>informatique,</w:t>
      </w:r>
      <w:r w:rsidR="00810361">
        <w:t xml:space="preserve"> </w:t>
      </w:r>
      <w:r w:rsidR="00545C2E">
        <w:t>développement,</w:t>
      </w:r>
      <w:r w:rsidR="00FA04F5">
        <w:t xml:space="preserve"> </w:t>
      </w:r>
      <w:r w:rsidR="00CE6BB7">
        <w:t>et j’</w:t>
      </w:r>
      <w:r w:rsidR="00FA04F5">
        <w:t>adore</w:t>
      </w:r>
      <w:r w:rsidR="00CE6BB7">
        <w:t xml:space="preserve"> </w:t>
      </w:r>
      <w:r w:rsidR="00AD53E1">
        <w:t>résoudre</w:t>
      </w:r>
      <w:r w:rsidR="00CE6BB7">
        <w:t xml:space="preserve"> des </w:t>
      </w:r>
      <w:r w:rsidR="00AD53E1">
        <w:t>problèmes</w:t>
      </w:r>
      <w:r w:rsidR="00CE6BB7">
        <w:t xml:space="preserve"> </w:t>
      </w:r>
      <w:r w:rsidR="00AD53E1">
        <w:t>réels</w:t>
      </w:r>
      <w:r w:rsidR="00CE6BB7">
        <w:t xml:space="preserve"> avec des solution</w:t>
      </w:r>
      <w:r w:rsidR="00332791">
        <w:t>s</w:t>
      </w:r>
      <w:r w:rsidR="00CE6BB7">
        <w:t xml:space="preserve"> </w:t>
      </w:r>
      <w:r w:rsidR="00332791">
        <w:t>digitalisées</w:t>
      </w:r>
      <w:r w:rsidR="00CE6BB7">
        <w:t xml:space="preserve"> pour faciliter les vies. </w:t>
      </w:r>
      <w:r w:rsidR="00150392">
        <w:t xml:space="preserve">Et </w:t>
      </w:r>
      <w:r w:rsidR="00583ADB">
        <w:t>à</w:t>
      </w:r>
      <w:r w:rsidR="00E63CD7">
        <w:t xml:space="preserve"> partir de</w:t>
      </w:r>
      <w:r w:rsidR="00150392">
        <w:t xml:space="preserve"> </w:t>
      </w:r>
      <w:proofErr w:type="gramStart"/>
      <w:r w:rsidR="00150392">
        <w:t>ma 1</w:t>
      </w:r>
      <w:r w:rsidR="00150392" w:rsidRPr="00150392">
        <w:rPr>
          <w:vertAlign w:val="superscript"/>
        </w:rPr>
        <w:t>er</w:t>
      </w:r>
      <w:r w:rsidR="00150392">
        <w:t xml:space="preserve"> </w:t>
      </w:r>
      <w:r w:rsidR="00AD53E1">
        <w:t>année</w:t>
      </w:r>
      <w:proofErr w:type="gramEnd"/>
      <w:r w:rsidR="009E79A3">
        <w:t>,</w:t>
      </w:r>
      <w:r w:rsidR="00150392">
        <w:t xml:space="preserve"> j’ai </w:t>
      </w:r>
      <w:r w:rsidR="00AD53E1">
        <w:t>intégré</w:t>
      </w:r>
      <w:r w:rsidR="00150392">
        <w:t xml:space="preserve"> Enactus EMI</w:t>
      </w:r>
      <w:r w:rsidR="00437BF9">
        <w:t>, ce qui m'a permis de rapidement mettre en application mes connaissances et compétences acquises pendant ma formation</w:t>
      </w:r>
      <w:r w:rsidR="001F3004">
        <w:t xml:space="preserve">, et notamment de </w:t>
      </w:r>
      <w:r w:rsidR="00545C2E">
        <w:t>développer</w:t>
      </w:r>
      <w:r w:rsidR="001F3004">
        <w:t xml:space="preserve"> les Hard </w:t>
      </w:r>
      <w:proofErr w:type="spellStart"/>
      <w:r w:rsidR="001F3004">
        <w:t>skills</w:t>
      </w:r>
      <w:proofErr w:type="spellEnd"/>
      <w:r w:rsidR="001F3004">
        <w:t xml:space="preserve"> ainsi que soft </w:t>
      </w:r>
      <w:proofErr w:type="spellStart"/>
      <w:r w:rsidR="001F3004">
        <w:t>skills</w:t>
      </w:r>
      <w:proofErr w:type="spellEnd"/>
      <w:r w:rsidR="00437BF9">
        <w:t>.</w:t>
      </w:r>
    </w:p>
    <w:p w14:paraId="684E76A8" w14:textId="77777777" w:rsidR="00437BF9" w:rsidRDefault="00437BF9" w:rsidP="004F6477">
      <w:pPr>
        <w:ind w:left="0"/>
      </w:pPr>
    </w:p>
    <w:p w14:paraId="252B0B29" w14:textId="2E6D700C" w:rsidR="00437BF9" w:rsidRDefault="00437BF9" w:rsidP="00437BF9">
      <w:r>
        <w:t xml:space="preserve">En étroite collaboration avec </w:t>
      </w:r>
      <w:r w:rsidR="00625DF7">
        <w:t xml:space="preserve">mes </w:t>
      </w:r>
      <w:r w:rsidR="00545C2E">
        <w:t>collègues</w:t>
      </w:r>
      <w:r>
        <w:t xml:space="preserve">, j'ai contribué au </w:t>
      </w:r>
      <w:r w:rsidR="00032169">
        <w:t>d’</w:t>
      </w:r>
      <w:r w:rsidR="00545C2E">
        <w:t>études</w:t>
      </w:r>
      <w:r w:rsidR="00032169">
        <w:t xml:space="preserve">, </w:t>
      </w:r>
      <w:r w:rsidR="00545C2E">
        <w:t>développent</w:t>
      </w:r>
      <w:r w:rsidR="00625DF7">
        <w:t xml:space="preserve"> et </w:t>
      </w:r>
      <w:r>
        <w:t>déploiement d</w:t>
      </w:r>
      <w:r w:rsidR="00032169">
        <w:t>e plusieurs application</w:t>
      </w:r>
      <w:r w:rsidR="0036582A">
        <w:t>s et projets</w:t>
      </w:r>
      <w:r>
        <w:t>, de la phase des spécifications fonctionnelles à la livraison</w:t>
      </w:r>
      <w:r w:rsidR="00BA0772">
        <w:t>, que vous trouverez sur mon CV et mon portfolio</w:t>
      </w:r>
      <w:r>
        <w:t>.</w:t>
      </w:r>
    </w:p>
    <w:p w14:paraId="7F57EE98" w14:textId="77777777" w:rsidR="00437BF9" w:rsidRDefault="00437BF9" w:rsidP="00437BF9"/>
    <w:p w14:paraId="6B694117" w14:textId="4C176267" w:rsidR="00437BF9" w:rsidRDefault="00437BF9" w:rsidP="00437BF9">
      <w:r>
        <w:t>Rigoureux et autonome, je suis attaché au strict respect des process</w:t>
      </w:r>
      <w:r w:rsidR="00332791">
        <w:t>us</w:t>
      </w:r>
      <w:r>
        <w:t xml:space="preserve"> définis. Mon sens logique et mes capacités d'analyse et de synthèse constituent des atouts que je souhaite pouvoir mettre au service de vos projets. M</w:t>
      </w:r>
      <w:r w:rsidR="00404DA5">
        <w:t>a</w:t>
      </w:r>
      <w:r>
        <w:t xml:space="preserve"> </w:t>
      </w:r>
      <w:r w:rsidR="00CE39ED">
        <w:t>Large</w:t>
      </w:r>
      <w:r>
        <w:t xml:space="preserve"> connaissance d</w:t>
      </w:r>
      <w:r w:rsidR="00767FAB">
        <w:t>es</w:t>
      </w:r>
      <w:r>
        <w:t xml:space="preserve"> langage</w:t>
      </w:r>
      <w:r w:rsidR="00767FAB">
        <w:t>s</w:t>
      </w:r>
      <w:r>
        <w:t xml:space="preserve"> de programmation</w:t>
      </w:r>
      <w:r w:rsidR="001E342A">
        <w:t xml:space="preserve"> et les technologie</w:t>
      </w:r>
      <w:r w:rsidR="00AF2E5D">
        <w:t>s</w:t>
      </w:r>
      <w:r w:rsidR="001E342A">
        <w:t xml:space="preserve"> web </w:t>
      </w:r>
      <w:r w:rsidR="004F6477">
        <w:t xml:space="preserve">de plus notamment </w:t>
      </w:r>
      <w:r w:rsidR="004F6477" w:rsidRPr="000A1862">
        <w:rPr>
          <w:b/>
          <w:bCs/>
        </w:rPr>
        <w:t>l</w:t>
      </w:r>
      <w:r w:rsidR="00AF2E5D">
        <w:rPr>
          <w:b/>
          <w:bCs/>
        </w:rPr>
        <w:t>e</w:t>
      </w:r>
      <w:r w:rsidR="004F6477" w:rsidRPr="000A1862">
        <w:rPr>
          <w:b/>
          <w:bCs/>
        </w:rPr>
        <w:t xml:space="preserve"> </w:t>
      </w:r>
      <w:r w:rsidR="00404DA5" w:rsidRPr="000A1862">
        <w:rPr>
          <w:b/>
          <w:bCs/>
        </w:rPr>
        <w:t>développement</w:t>
      </w:r>
      <w:r w:rsidR="004F6477" w:rsidRPr="000A1862">
        <w:rPr>
          <w:b/>
          <w:bCs/>
        </w:rPr>
        <w:t xml:space="preserve"> web </w:t>
      </w:r>
      <w:r w:rsidR="000A1862" w:rsidRPr="000A1862">
        <w:rPr>
          <w:b/>
          <w:bCs/>
        </w:rPr>
        <w:t>(</w:t>
      </w:r>
      <w:proofErr w:type="spellStart"/>
      <w:r w:rsidR="000A1862" w:rsidRPr="000A1862">
        <w:rPr>
          <w:b/>
          <w:bCs/>
        </w:rPr>
        <w:t>Fullstack</w:t>
      </w:r>
      <w:proofErr w:type="spellEnd"/>
      <w:r w:rsidR="000A1862" w:rsidRPr="000A1862">
        <w:rPr>
          <w:b/>
          <w:bCs/>
        </w:rPr>
        <w:t xml:space="preserve">, </w:t>
      </w:r>
      <w:proofErr w:type="spellStart"/>
      <w:r w:rsidR="000A1862" w:rsidRPr="000A1862">
        <w:rPr>
          <w:b/>
          <w:bCs/>
        </w:rPr>
        <w:t>Back-end</w:t>
      </w:r>
      <w:proofErr w:type="spellEnd"/>
      <w:r w:rsidR="000A1862" w:rsidRPr="000A1862">
        <w:rPr>
          <w:b/>
          <w:bCs/>
        </w:rPr>
        <w:t xml:space="preserve">, </w:t>
      </w:r>
      <w:proofErr w:type="spellStart"/>
      <w:r w:rsidR="000A1862" w:rsidRPr="000A1862">
        <w:rPr>
          <w:b/>
          <w:bCs/>
        </w:rPr>
        <w:t>Front-end</w:t>
      </w:r>
      <w:proofErr w:type="spellEnd"/>
      <w:r w:rsidR="000A1862" w:rsidRPr="000A1862">
        <w:rPr>
          <w:b/>
          <w:bCs/>
        </w:rPr>
        <w:t>)</w:t>
      </w:r>
      <w:r w:rsidR="000A1862" w:rsidRPr="000A1862">
        <w:t xml:space="preserve"> </w:t>
      </w:r>
      <w:r w:rsidR="00404DA5">
        <w:t>ainsi que</w:t>
      </w:r>
      <w:r>
        <w:t xml:space="preserve"> d</w:t>
      </w:r>
      <w:r w:rsidR="00404DA5">
        <w:t>ans</w:t>
      </w:r>
      <w:r>
        <w:t xml:space="preserve"> la gestion de bases de données SQL me permettra de mener à bien les missions que vous me confierez, en collaboration avec les membres de l'équipe projet.</w:t>
      </w:r>
    </w:p>
    <w:p w14:paraId="1E7CE500" w14:textId="386A060B" w:rsidR="00BA0772" w:rsidRDefault="00BA0772" w:rsidP="00437BF9"/>
    <w:p w14:paraId="5676B40E" w14:textId="7A155D66" w:rsidR="00BA0772" w:rsidRDefault="00BA0772" w:rsidP="00437BF9">
      <w:r w:rsidRPr="00BA0772">
        <w:t>Je vous remercie de l’intérêt que vous porterez à ma candidature et je me tiens à votre disposition pour tout entretien et demande d’informations complémentaires.</w:t>
      </w:r>
    </w:p>
    <w:p w14:paraId="3FF30392" w14:textId="77777777" w:rsidR="00437BF9" w:rsidRDefault="00437BF9" w:rsidP="00437BF9"/>
    <w:p w14:paraId="0CB557F9" w14:textId="6A8F2941" w:rsidR="008453B9" w:rsidRDefault="00007A29" w:rsidP="00437BF9">
      <w:r>
        <w:t>Je</w:t>
      </w:r>
      <w:r w:rsidR="00437BF9">
        <w:t xml:space="preserve"> vous prie d'agréer, Madame, Monsieur, mes sincères salutations.</w:t>
      </w:r>
    </w:p>
    <w:p w14:paraId="096E4044" w14:textId="37A2CE31" w:rsidR="0092054E" w:rsidRDefault="0092054E" w:rsidP="00767FAB">
      <w:pPr>
        <w:ind w:left="0"/>
      </w:pPr>
    </w:p>
    <w:p w14:paraId="7BCD1007" w14:textId="77777777" w:rsidR="009D7A52" w:rsidRDefault="009D7A52" w:rsidP="00767FAB">
      <w:pPr>
        <w:ind w:left="0"/>
      </w:pPr>
    </w:p>
    <w:p w14:paraId="6F555C77" w14:textId="38C921E4" w:rsidR="009D7A52" w:rsidRDefault="009D7A52" w:rsidP="00767FAB">
      <w:pPr>
        <w:ind w:left="0"/>
      </w:pPr>
    </w:p>
    <w:p w14:paraId="1725E798" w14:textId="4D30679C" w:rsidR="009D7A52" w:rsidRPr="009D7A52" w:rsidRDefault="009D7A52" w:rsidP="00767FAB">
      <w:pPr>
        <w:ind w:left="0"/>
        <w:rPr>
          <w:rFonts w:ascii="Ink Free" w:hAnsi="Ink Free"/>
          <w:b/>
          <w:bCs/>
        </w:rPr>
      </w:pPr>
      <w:r>
        <w:t xml:space="preserve">                                                                                                                   </w:t>
      </w:r>
      <w:r w:rsidRPr="009D7A52">
        <w:rPr>
          <w:rFonts w:ascii="Ink Free" w:hAnsi="Ink Free"/>
          <w:b/>
          <w:bCs/>
          <w:sz w:val="28"/>
          <w:szCs w:val="28"/>
        </w:rPr>
        <w:t>REDA EL OUAHABI</w:t>
      </w:r>
      <w:r w:rsidRPr="009D7A52">
        <w:rPr>
          <w:rFonts w:ascii="Ink Free" w:hAnsi="Ink Free"/>
          <w:b/>
          <w:bCs/>
        </w:rPr>
        <w:br/>
      </w:r>
    </w:p>
    <w:sectPr w:rsidR="009D7A52" w:rsidRPr="009D7A52" w:rsidSect="000453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8060" w14:textId="77777777" w:rsidR="00013F75" w:rsidRDefault="00013F75" w:rsidP="00CC562D">
      <w:pPr>
        <w:spacing w:after="0"/>
      </w:pPr>
      <w:r>
        <w:separator/>
      </w:r>
    </w:p>
  </w:endnote>
  <w:endnote w:type="continuationSeparator" w:id="0">
    <w:p w14:paraId="5AF3A607" w14:textId="77777777" w:rsidR="00013F75" w:rsidRDefault="00013F75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239F" w14:textId="77777777" w:rsidR="00A02D5F" w:rsidRDefault="00A02D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53"/>
      <w:docPartObj>
        <w:docPartGallery w:val="Page Numbers (Bottom of Page)"/>
        <w:docPartUnique/>
      </w:docPartObj>
    </w:sdtPr>
    <w:sdtEndPr/>
    <w:sdtContent>
      <w:p w14:paraId="79E89C91" w14:textId="77777777" w:rsidR="00363129" w:rsidRDefault="00CC562D" w:rsidP="0036312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D5277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A8C0" w14:textId="209A0CB1" w:rsidR="00A02D5F" w:rsidRPr="00E52CD5" w:rsidRDefault="00E52CD5">
    <w:pPr>
      <w:pStyle w:val="Pieddepage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7207" w14:textId="77777777" w:rsidR="00013F75" w:rsidRDefault="00013F75" w:rsidP="00CC562D">
      <w:pPr>
        <w:spacing w:after="0"/>
      </w:pPr>
      <w:r>
        <w:separator/>
      </w:r>
    </w:p>
  </w:footnote>
  <w:footnote w:type="continuationSeparator" w:id="0">
    <w:p w14:paraId="2436E540" w14:textId="77777777" w:rsidR="00013F75" w:rsidRDefault="00013F75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68EA" w14:textId="77777777" w:rsidR="00A02D5F" w:rsidRDefault="00A02D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Votre nom :"/>
      <w:tag w:val="Votre nom :"/>
      <w:id w:val="-1934733010"/>
      <w:placeholder>
        <w:docPart w:val="F523763FCA9B4733B4516513BE0462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E3BE677" w14:textId="6431F221" w:rsidR="005E3678" w:rsidRDefault="00A02D5F" w:rsidP="005E3678">
        <w:pPr>
          <w:pStyle w:val="Titre"/>
        </w:pPr>
        <w:r>
          <w:t>EL OUAHABI Reda</w:t>
        </w:r>
      </w:p>
    </w:sdtContent>
  </w:sdt>
  <w:p w14:paraId="4B053ABF" w14:textId="600E3AF1" w:rsidR="005E3678" w:rsidRDefault="00045344" w:rsidP="005E3678">
    <w:pPr>
      <w:pStyle w:val="Coordonnes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0271A44E" wp14:editId="5EDC48B6">
              <wp:simplePos x="0" y="0"/>
              <wp:positionH relativeFrom="column">
                <wp:posOffset>-158750</wp:posOffset>
              </wp:positionH>
              <wp:positionV relativeFrom="paragraph">
                <wp:posOffset>-674434</wp:posOffset>
              </wp:positionV>
              <wp:extent cx="6960235" cy="9972739"/>
              <wp:effectExtent l="0" t="0" r="0" b="9525"/>
              <wp:wrapNone/>
              <wp:docPr id="5" name="Groupe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72739"/>
                        <a:chOff x="0" y="9525"/>
                        <a:chExt cx="7168896" cy="9408795"/>
                      </a:xfrm>
                    </wpg:grpSpPr>
                    <wps:wsp>
                      <wps:cNvPr id="7" name="Forme libre 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e libre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EB7E59" id="Groupe 13" o:spid="_x0000_s1026" alt="Curved border layout" style="position:absolute;margin-left:-12.5pt;margin-top:-53.1pt;width:548.05pt;height:785.25pt;z-index:-251652608;mso-height-relative:margin" coordorigin=",95" coordsize="71688,9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">
              <v:shape id="Forme libre 15" o:spid="_x0000_s1027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6" o:spid="_x0000_s1028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sdt>
      <w:sdtPr>
        <w:alias w:val="Adresse :"/>
        <w:tag w:val="Adresse :"/>
        <w:id w:val="-1388171015"/>
        <w:placeholder>
          <w:docPart w:val="0E5BD76C349D4F2B80344AB2F93653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roofErr w:type="gramStart"/>
        <w:r w:rsidR="00E52CD5">
          <w:rPr>
            <w:rFonts w:ascii="Segoe UI Emoji" w:hAnsi="Segoe UI Emoji" w:cs="Segoe UI Emoji"/>
          </w:rPr>
          <w:t>📍</w:t>
        </w:r>
        <w:r w:rsidR="00E52CD5">
          <w:t>:</w:t>
        </w:r>
        <w:proofErr w:type="gramEnd"/>
        <w:r w:rsidR="00E52CD5">
          <w:t xml:space="preserve"> Rabat</w:t>
        </w:r>
      </w:sdtContent>
    </w:sdt>
    <w:r w:rsidR="005E3678">
      <w:rPr>
        <w:lang w:bidi="fr-FR"/>
      </w:rPr>
      <w:t xml:space="preserve">, </w:t>
    </w:r>
    <w:sdt>
      <w:sdtPr>
        <w:alias w:val="Code postal, ville :"/>
        <w:tag w:val="Code postal, ville :"/>
        <w:id w:val="34632979"/>
        <w:placeholder>
          <w:docPart w:val="C8591E007E1A4CD791C87F3F75556EF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02D5F">
          <w:t>Maroc</w:t>
        </w:r>
      </w:sdtContent>
    </w:sdt>
  </w:p>
  <w:p w14:paraId="22AB9139" w14:textId="67155C07" w:rsidR="00E50F6B" w:rsidRDefault="00013F75" w:rsidP="005E3678">
    <w:pPr>
      <w:pStyle w:val="Coordonnes"/>
    </w:pPr>
    <w:sdt>
      <w:sdtPr>
        <w:alias w:val="Téléphone :"/>
        <w:tag w:val="Téléphone :"/>
        <w:id w:val="2024825804"/>
        <w:placeholder>
          <w:docPart w:val="A44FD9799BF048EB83DBA733B2D13F9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roofErr w:type="gramStart"/>
        <w:r w:rsidR="00E52CD5">
          <w:rPr>
            <w:rFonts w:ascii="Segoe UI Emoji" w:hAnsi="Segoe UI Emoji" w:cs="Segoe UI Emoji"/>
          </w:rPr>
          <w:t>📞</w:t>
        </w:r>
        <w:r w:rsidR="00E52CD5">
          <w:t>:</w:t>
        </w:r>
        <w:proofErr w:type="gramEnd"/>
        <w:r w:rsidR="00E52CD5">
          <w:t xml:space="preserve"> 0618409886</w:t>
        </w:r>
      </w:sdtContent>
    </w:sdt>
  </w:p>
  <w:p w14:paraId="2AEEF766" w14:textId="45AE4DB0" w:rsidR="005E3678" w:rsidRDefault="00013F75" w:rsidP="005E3678">
    <w:pPr>
      <w:pStyle w:val="Coordonnes"/>
    </w:pPr>
    <w:sdt>
      <w:sdtPr>
        <w:alias w:val="E-mail :"/>
        <w:tag w:val="E-mail :"/>
        <w:id w:val="1728872440"/>
        <w:placeholder>
          <w:docPart w:val="D929F38F03A3496DAFA38BC15388251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roofErr w:type="gramStart"/>
        <w:r w:rsidR="00CB6994">
          <w:rPr>
            <w:rFonts w:ascii="Segoe UI Emoji" w:hAnsi="Segoe UI Emoji" w:cs="Segoe UI Emoji"/>
          </w:rPr>
          <w:t>📧</w:t>
        </w:r>
        <w:r w:rsidR="00CB6994">
          <w:t>:</w:t>
        </w:r>
        <w:proofErr w:type="gramEnd"/>
        <w:r w:rsidR="00CB6994">
          <w:t xml:space="preserve"> redaelouahabi@student.emi.ac.ma</w:t>
        </w:r>
      </w:sdtContent>
    </w:sdt>
  </w:p>
  <w:sdt>
    <w:sdtPr>
      <w:alias w:val="Site web :"/>
      <w:tag w:val="Site web :"/>
      <w:id w:val="-1483385653"/>
      <w:placeholder>
        <w:docPart w:val="5DBD962C08924C7E9D0938A3E313FF7C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2C95C6AB" w14:textId="3EFABBC4" w:rsidR="005E3678" w:rsidRPr="00363129" w:rsidRDefault="00D06BC0" w:rsidP="005E3678">
        <w:pPr>
          <w:pStyle w:val="Coordonnes"/>
        </w:pPr>
        <w:r>
          <w:t>: reda-elouahabi.github.io/Portfolio/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rez votre nom :"/>
      <w:tag w:val="Entrez votre nom :"/>
      <w:id w:val="-625996017"/>
      <w:placeholder>
        <w:docPart w:val="8B1472DFB84F41AD9F051841A07FA3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350CD6A" w14:textId="4143D49C" w:rsidR="00363129" w:rsidRDefault="00A02D5F" w:rsidP="00363129">
        <w:pPr>
          <w:pStyle w:val="Titre"/>
        </w:pPr>
        <w:r>
          <w:t>EL OUAHABI Reda</w:t>
        </w:r>
      </w:p>
    </w:sdtContent>
  </w:sdt>
  <w:p w14:paraId="7DE548D3" w14:textId="50E5AA75" w:rsidR="00363129" w:rsidRDefault="00045344" w:rsidP="00363129">
    <w:pPr>
      <w:pStyle w:val="Coordonnes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4171BC6F" wp14:editId="4356B4AF">
              <wp:simplePos x="0" y="0"/>
              <wp:positionH relativeFrom="column">
                <wp:posOffset>-161925</wp:posOffset>
              </wp:positionH>
              <wp:positionV relativeFrom="paragraph">
                <wp:posOffset>-684530</wp:posOffset>
              </wp:positionV>
              <wp:extent cx="6960235" cy="9982835"/>
              <wp:effectExtent l="0" t="0" r="12065" b="18415"/>
              <wp:wrapNone/>
              <wp:docPr id="1" name="Groupe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82835"/>
                        <a:chOff x="0" y="0"/>
                        <a:chExt cx="7168896" cy="9418320"/>
                      </a:xfrm>
                    </wpg:grpSpPr>
                    <wps:wsp>
                      <wps:cNvPr id="2" name="Rectangle 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e libre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orme libre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F39093" id="Groupe 9" o:spid="_x0000_s1026" alt="Curved border layout" style="position:absolute;margin-left:-12.75pt;margin-top:-53.9pt;width:548.05pt;height:786.05pt;z-index:-251656704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">
              <v:rect id="Rectangle 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" fillcolor="white [3212]" strokecolor="#d8d8d8 [2732]" strokeweight="1pt"/>
              <v:shape id="Forme libre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sdt>
      <w:sdtPr>
        <w:alias w:val="Entrez l’adresse :"/>
        <w:tag w:val="Entrez l’adresse :"/>
        <w:id w:val="-1007595244"/>
        <w:placeholder>
          <w:docPart w:val="71DD2AFFB8D84CEEB1F218D3530E47A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gramStart"/>
        <w:r w:rsidR="00E52CD5" w:rsidRPr="00E52CD5">
          <w:rPr>
            <w:rFonts w:ascii="Segoe UI Emoji" w:hAnsi="Segoe UI Emoji" w:cs="Segoe UI Emoji"/>
          </w:rPr>
          <w:t>📍</w:t>
        </w:r>
        <w:r w:rsidR="00E52CD5">
          <w:rPr>
            <w:rFonts w:ascii="Segoe UI Emoji" w:hAnsi="Segoe UI Emoji" w:cs="Segoe UI Emoji"/>
          </w:rPr>
          <w:t>:</w:t>
        </w:r>
        <w:proofErr w:type="gramEnd"/>
        <w:r w:rsidR="00E52CD5">
          <w:rPr>
            <w:rFonts w:ascii="Segoe UI Emoji" w:hAnsi="Segoe UI Emoji" w:cs="Segoe UI Emoji"/>
          </w:rPr>
          <w:t xml:space="preserve"> </w:t>
        </w:r>
        <w:r w:rsidR="00E52CD5" w:rsidRPr="00E52CD5">
          <w:t>Rabat</w:t>
        </w:r>
      </w:sdtContent>
    </w:sdt>
    <w:r w:rsidR="00B4473C">
      <w:rPr>
        <w:lang w:bidi="fr-FR"/>
      </w:rPr>
      <w:t xml:space="preserve">, </w:t>
    </w:r>
    <w:sdt>
      <w:sdtPr>
        <w:alias w:val="Entrez le code postal et la ville :"/>
        <w:tag w:val=""/>
        <w:id w:val="-108596555"/>
        <w:placeholder>
          <w:docPart w:val="4853365584404EB0BE8E322262366A5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02D5F">
          <w:t>Maroc</w:t>
        </w:r>
      </w:sdtContent>
    </w:sdt>
  </w:p>
  <w:p w14:paraId="6027C774" w14:textId="48FE6BA2" w:rsidR="00363129" w:rsidRPr="00E81174" w:rsidRDefault="00013F75" w:rsidP="00BD5277">
    <w:pPr>
      <w:pStyle w:val="Coordonnes"/>
      <w:tabs>
        <w:tab w:val="left" w:pos="3150"/>
      </w:tabs>
    </w:pPr>
    <w:sdt>
      <w:sdtPr>
        <w:alias w:val="Entrez le numéro de téléphone :"/>
        <w:tag w:val="Entrez le numéro de téléphone :"/>
        <w:id w:val="683557046"/>
        <w:placeholder>
          <w:docPart w:val="8C39458CCFEE4F8BB96214D77DF9CCA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roofErr w:type="gramStart"/>
        <w:r w:rsidR="00CB6994" w:rsidRPr="00CB6994">
          <w:rPr>
            <w:rFonts w:ascii="Segoe UI Emoji" w:hAnsi="Segoe UI Emoji" w:cs="Segoe UI Emoji"/>
          </w:rPr>
          <w:t>📞</w:t>
        </w:r>
        <w:r w:rsidR="00CB6994">
          <w:rPr>
            <w:rFonts w:ascii="Segoe UI Emoji" w:hAnsi="Segoe UI Emoji" w:cs="Segoe UI Emoji"/>
          </w:rPr>
          <w:t>:</w:t>
        </w:r>
        <w:proofErr w:type="gramEnd"/>
        <w:r w:rsidR="00CB6994">
          <w:rPr>
            <w:rFonts w:ascii="Segoe UI Emoji" w:hAnsi="Segoe UI Emoji" w:cs="Segoe UI Emoji"/>
          </w:rPr>
          <w:t xml:space="preserve"> </w:t>
        </w:r>
        <w:r w:rsidR="00CB6994" w:rsidRPr="00CB6994">
          <w:t>0618409886</w:t>
        </w:r>
      </w:sdtContent>
    </w:sdt>
  </w:p>
  <w:sdt>
    <w:sdtPr>
      <w:alias w:val="Entrez l’adresse e-mail :"/>
      <w:tag w:val=""/>
      <w:id w:val="-1985455738"/>
      <w:placeholder>
        <w:docPart w:val="422F1175581843AD921DF5384095FBA4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14:paraId="711B9045" w14:textId="263CC3CC" w:rsidR="00363129" w:rsidRDefault="00CB6994" w:rsidP="00363129">
        <w:pPr>
          <w:pStyle w:val="Coordonnes"/>
        </w:pPr>
        <w:proofErr w:type="gramStart"/>
        <w:r w:rsidRPr="00CB6994">
          <w:rPr>
            <w:rFonts w:ascii="Segoe UI Emoji" w:hAnsi="Segoe UI Emoji" w:cs="Segoe UI Emoji"/>
          </w:rPr>
          <w:t>📧</w:t>
        </w:r>
        <w:r>
          <w:rPr>
            <w:rFonts w:ascii="Segoe UI Emoji" w:hAnsi="Segoe UI Emoji" w:cs="Segoe UI Emoji"/>
          </w:rPr>
          <w:t>:</w:t>
        </w:r>
        <w:proofErr w:type="gramEnd"/>
        <w:r>
          <w:rPr>
            <w:rFonts w:ascii="Segoe UI Emoji" w:hAnsi="Segoe UI Emoji" w:cs="Segoe UI Emoji"/>
          </w:rPr>
          <w:t xml:space="preserve"> </w:t>
        </w:r>
        <w:r w:rsidRPr="00CB6994">
          <w:t>redaelouahabi@student.emi.ac.ma</w:t>
        </w:r>
      </w:p>
    </w:sdtContent>
  </w:sdt>
  <w:sdt>
    <w:sdtPr>
      <w:alias w:val="Entrez l’URL du site web :"/>
      <w:tag w:val="Entrez l’URL du site web :"/>
      <w:id w:val="1329867481"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497A8CD2" w14:textId="78D045E6" w:rsidR="00363129" w:rsidRPr="00363129" w:rsidRDefault="00D06BC0" w:rsidP="00363129">
        <w:pPr>
          <w:pStyle w:val="Coordonnes"/>
        </w:pPr>
        <w:r>
          <w:rPr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310"/>
            </mc:Choice>
            <mc:Fallback>
              <w:t>🌐</w:t>
            </mc:Fallback>
          </mc:AlternateContent>
        </w:r>
        <w:r>
          <w:t xml:space="preserve">: </w:t>
        </w:r>
        <w:r w:rsidR="00751A98" w:rsidRPr="00751A98">
          <w:t>reda-elouahabi.github.io/Portfolio/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BC"/>
    <w:rsid w:val="00007A29"/>
    <w:rsid w:val="00011689"/>
    <w:rsid w:val="00013F75"/>
    <w:rsid w:val="00032169"/>
    <w:rsid w:val="00045344"/>
    <w:rsid w:val="000A1862"/>
    <w:rsid w:val="000B4AD8"/>
    <w:rsid w:val="000F4513"/>
    <w:rsid w:val="00150392"/>
    <w:rsid w:val="001D37BC"/>
    <w:rsid w:val="001E342A"/>
    <w:rsid w:val="001E51E7"/>
    <w:rsid w:val="001F3004"/>
    <w:rsid w:val="00241711"/>
    <w:rsid w:val="00293B83"/>
    <w:rsid w:val="00296B0D"/>
    <w:rsid w:val="00332791"/>
    <w:rsid w:val="0036315B"/>
    <w:rsid w:val="0036582A"/>
    <w:rsid w:val="00404DA5"/>
    <w:rsid w:val="00416941"/>
    <w:rsid w:val="00437BF9"/>
    <w:rsid w:val="004420D0"/>
    <w:rsid w:val="004654C2"/>
    <w:rsid w:val="004F6477"/>
    <w:rsid w:val="00545C2E"/>
    <w:rsid w:val="0057242C"/>
    <w:rsid w:val="0057335A"/>
    <w:rsid w:val="00583ADB"/>
    <w:rsid w:val="005E3678"/>
    <w:rsid w:val="005F6F82"/>
    <w:rsid w:val="0060290C"/>
    <w:rsid w:val="00624536"/>
    <w:rsid w:val="00625DF7"/>
    <w:rsid w:val="0063229F"/>
    <w:rsid w:val="006362CD"/>
    <w:rsid w:val="006501E3"/>
    <w:rsid w:val="006A3CE7"/>
    <w:rsid w:val="00751A98"/>
    <w:rsid w:val="00767AAF"/>
    <w:rsid w:val="00767FAB"/>
    <w:rsid w:val="007B367F"/>
    <w:rsid w:val="00810361"/>
    <w:rsid w:val="008453B9"/>
    <w:rsid w:val="0087650A"/>
    <w:rsid w:val="008D7A7C"/>
    <w:rsid w:val="0092054E"/>
    <w:rsid w:val="0094328E"/>
    <w:rsid w:val="009C13EB"/>
    <w:rsid w:val="009D6ED8"/>
    <w:rsid w:val="009D7A52"/>
    <w:rsid w:val="009E79A3"/>
    <w:rsid w:val="00A02D5F"/>
    <w:rsid w:val="00A0318E"/>
    <w:rsid w:val="00AB43BC"/>
    <w:rsid w:val="00AD0F4D"/>
    <w:rsid w:val="00AD53E1"/>
    <w:rsid w:val="00AD6605"/>
    <w:rsid w:val="00AF2E5D"/>
    <w:rsid w:val="00B15BC4"/>
    <w:rsid w:val="00B4473C"/>
    <w:rsid w:val="00B94F42"/>
    <w:rsid w:val="00BA0772"/>
    <w:rsid w:val="00BC72C0"/>
    <w:rsid w:val="00BD5277"/>
    <w:rsid w:val="00C23BA6"/>
    <w:rsid w:val="00C86B7A"/>
    <w:rsid w:val="00CB6994"/>
    <w:rsid w:val="00CC562D"/>
    <w:rsid w:val="00CE39ED"/>
    <w:rsid w:val="00CE6BB7"/>
    <w:rsid w:val="00CF2F10"/>
    <w:rsid w:val="00D06BC0"/>
    <w:rsid w:val="00D65B61"/>
    <w:rsid w:val="00D705B6"/>
    <w:rsid w:val="00D9285E"/>
    <w:rsid w:val="00DA1155"/>
    <w:rsid w:val="00E50F6B"/>
    <w:rsid w:val="00E52CD5"/>
    <w:rsid w:val="00E625C5"/>
    <w:rsid w:val="00E63CD7"/>
    <w:rsid w:val="00EA5A64"/>
    <w:rsid w:val="00EA7D64"/>
    <w:rsid w:val="00ED4595"/>
    <w:rsid w:val="00F66FAD"/>
    <w:rsid w:val="00FA04F5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12C46"/>
  <w15:docId w15:val="{18A56FF0-F26C-4CD5-88A5-EC053F14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itre1">
    <w:name w:val="heading 1"/>
    <w:basedOn w:val="Normal"/>
    <w:link w:val="Titre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re">
    <w:name w:val="Title"/>
    <w:basedOn w:val="Normal"/>
    <w:link w:val="Titre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reCar">
    <w:name w:val="Titre Car"/>
    <w:basedOn w:val="Policepardfaut"/>
    <w:link w:val="Titr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CC562D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CC562D"/>
    <w:rPr>
      <w:sz w:val="20"/>
      <w:szCs w:val="20"/>
    </w:rPr>
  </w:style>
  <w:style w:type="paragraph" w:customStyle="1" w:styleId="Coordonnes">
    <w:name w:val="Coordonnées"/>
    <w:basedOn w:val="Titr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lev">
    <w:name w:val="Strong"/>
    <w:basedOn w:val="Policepardfaut"/>
    <w:uiPriority w:val="4"/>
    <w:qFormat/>
    <w:rsid w:val="00D65B61"/>
    <w:rPr>
      <w:b/>
      <w:bCs/>
    </w:rPr>
  </w:style>
  <w:style w:type="table" w:customStyle="1" w:styleId="TableauGrille1Clair1">
    <w:name w:val="Tableau Grille 1 Clair1"/>
    <w:basedOn w:val="Tableau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C562D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562D"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edelespacerserv">
    <w:name w:val="Placeholder Text"/>
    <w:basedOn w:val="Policepardfaut"/>
    <w:uiPriority w:val="99"/>
    <w:semiHidden/>
    <w:rsid w:val="00AD6605"/>
    <w:rPr>
      <w:color w:val="595959" w:themeColor="text1" w:themeTint="A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C712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D6605"/>
    <w:rPr>
      <w:i/>
      <w:iCs/>
      <w:color w:val="365F91" w:themeColor="accent1" w:themeShade="BF"/>
    </w:rPr>
  </w:style>
  <w:style w:type="character" w:styleId="Titredulivre">
    <w:name w:val="Book Title"/>
    <w:basedOn w:val="Policepardfau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12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54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2054E"/>
  </w:style>
  <w:style w:type="paragraph" w:styleId="Normalcentr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205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2054E"/>
  </w:style>
  <w:style w:type="paragraph" w:styleId="Corpsdetexte2">
    <w:name w:val="Body Text 2"/>
    <w:basedOn w:val="Normal"/>
    <w:link w:val="Corpsdetexte2Car"/>
    <w:uiPriority w:val="99"/>
    <w:semiHidden/>
    <w:unhideWhenUsed/>
    <w:rsid w:val="0092054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054E"/>
  </w:style>
  <w:style w:type="paragraph" w:styleId="Corpsdetexte3">
    <w:name w:val="Body Text 3"/>
    <w:basedOn w:val="Normal"/>
    <w:link w:val="Corpsdetex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2054E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2054E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2054E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2054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2054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2054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2054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2054E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92054E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92054E"/>
  </w:style>
  <w:style w:type="table" w:styleId="Grillecouleur">
    <w:name w:val="Colorful Grid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2054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54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054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54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2054E"/>
  </w:style>
  <w:style w:type="character" w:customStyle="1" w:styleId="DateCar">
    <w:name w:val="Date Car"/>
    <w:basedOn w:val="Policepardfaut"/>
    <w:link w:val="Date"/>
    <w:uiPriority w:val="99"/>
    <w:semiHidden/>
    <w:rsid w:val="0092054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054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2054E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2054E"/>
  </w:style>
  <w:style w:type="character" w:styleId="Accentuation">
    <w:name w:val="Emphasis"/>
    <w:basedOn w:val="Policepardfaut"/>
    <w:uiPriority w:val="20"/>
    <w:semiHidden/>
    <w:unhideWhenUsed/>
    <w:qFormat/>
    <w:rsid w:val="0092054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2054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054E"/>
    <w:rPr>
      <w:szCs w:val="20"/>
    </w:rPr>
  </w:style>
  <w:style w:type="table" w:customStyle="1" w:styleId="TableauGrille1Clair-Accentuation21">
    <w:name w:val="Tableau Grill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2054E"/>
  </w:style>
  <w:style w:type="paragraph" w:styleId="AdresseHTML">
    <w:name w:val="HTML Address"/>
    <w:basedOn w:val="Normal"/>
    <w:link w:val="Adresse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2054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2054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2054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54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2054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Grilleclaire">
    <w:name w:val="Light Grid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2054E"/>
  </w:style>
  <w:style w:type="paragraph" w:styleId="Liste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2054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2054E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2054E"/>
  </w:style>
  <w:style w:type="character" w:styleId="Numrodepage">
    <w:name w:val="page number"/>
    <w:basedOn w:val="Policepardfaut"/>
    <w:uiPriority w:val="99"/>
    <w:semiHidden/>
    <w:unhideWhenUsed/>
    <w:rsid w:val="0092054E"/>
  </w:style>
  <w:style w:type="table" w:customStyle="1" w:styleId="Tableausimple11">
    <w:name w:val="Tableau simple 11"/>
    <w:basedOn w:val="Tableau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2054E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2054E"/>
  </w:style>
  <w:style w:type="character" w:customStyle="1" w:styleId="SalutationsCar">
    <w:name w:val="Salutations Car"/>
    <w:basedOn w:val="Policepardfaut"/>
    <w:link w:val="Salutations"/>
    <w:uiPriority w:val="99"/>
    <w:semiHidden/>
    <w:rsid w:val="0092054E"/>
  </w:style>
  <w:style w:type="paragraph" w:styleId="Signature">
    <w:name w:val="Signature"/>
    <w:basedOn w:val="Normal"/>
    <w:link w:val="SignatureCar"/>
    <w:uiPriority w:val="99"/>
    <w:semiHidden/>
    <w:unhideWhenUsed/>
    <w:rsid w:val="0092054E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2054E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92054E"/>
    <w:rPr>
      <w:u w:val="dotted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a%20El%20Ouahabi\AppData\Roaming\Microsoft\Templates\C.V.%20de%20d&#233;but%20de%20carri&#232;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1472DFB84F41AD9F051841A07FA3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7D2D0E-3E41-4D97-AD5B-3F536C7AAFD6}"/>
      </w:docPartPr>
      <w:docPartBody>
        <w:p w:rsidR="00CD24EB" w:rsidRDefault="00086499">
          <w:pPr>
            <w:pStyle w:val="8B1472DFB84F41AD9F051841A07FA30C"/>
          </w:pPr>
          <w:r w:rsidRPr="009A3F06">
            <w:rPr>
              <w:lang w:bidi="fr-FR"/>
            </w:rPr>
            <w:t>Objectif</w:t>
          </w:r>
        </w:p>
      </w:docPartBody>
    </w:docPart>
    <w:docPart>
      <w:docPartPr>
        <w:name w:val="71DD2AFFB8D84CEEB1F218D3530E4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1D145-04C7-42FB-9D04-4589AB86960F}"/>
      </w:docPartPr>
      <w:docPartBody>
        <w:p w:rsidR="00CD24EB" w:rsidRDefault="00086499">
          <w:pPr>
            <w:pStyle w:val="71DD2AFFB8D84CEEB1F218D3530E47A0"/>
          </w:pPr>
          <w:r w:rsidRPr="009A3F06">
            <w:rPr>
              <w:lang w:bidi="fr-FR"/>
            </w:rPr>
            <w:t>Consultez les conseils ci-dessous pour vous aider à commencer. Pour remplacer un texte de conseil par le vôtre, appuyez simplement dessus et commencez à entrer du texte.</w:t>
          </w:r>
        </w:p>
      </w:docPartBody>
    </w:docPart>
    <w:docPart>
      <w:docPartPr>
        <w:name w:val="8C39458CCFEE4F8BB96214D77DF9CC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68994-E517-40D1-8967-77AD3A33F553}"/>
      </w:docPartPr>
      <w:docPartBody>
        <w:p w:rsidR="00CD24EB" w:rsidRDefault="00086499">
          <w:pPr>
            <w:pStyle w:val="8C39458CCFEE4F8BB96214D77DF9CCAC"/>
          </w:pPr>
          <w:r>
            <w:rPr>
              <w:lang w:bidi="fr-FR"/>
            </w:rPr>
            <w:t>Entrez votre nom, votre adresse postale, votre code postal et votre ville, votre numéro de téléphone, votre adresse e-mail et votre site web dans l’en-tête, puis supprimez cette phrase.</w:t>
          </w:r>
        </w:p>
      </w:docPartBody>
    </w:docPart>
    <w:docPart>
      <w:docPartPr>
        <w:name w:val="422F1175581843AD921DF5384095F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32D635-354B-4974-9359-802EB1CD9032}"/>
      </w:docPartPr>
      <w:docPartBody>
        <w:p w:rsidR="00CD24EB" w:rsidRDefault="00086499">
          <w:pPr>
            <w:pStyle w:val="422F1175581843AD921DF5384095FBA4"/>
          </w:pPr>
          <w:r w:rsidRPr="009A3F06">
            <w:rPr>
              <w:lang w:bidi="fr-FR"/>
            </w:rPr>
            <w:t>Compétences et aptitudes</w:t>
          </w:r>
        </w:p>
      </w:docPartBody>
    </w:docPart>
    <w:docPart>
      <w:docPartPr>
        <w:name w:val="4853365584404EB0BE8E322262366A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85F72-C1E1-4D45-B481-3C5849F1DE08}"/>
      </w:docPartPr>
      <w:docPartBody>
        <w:p w:rsidR="00CD24EB" w:rsidRDefault="00086499">
          <w:pPr>
            <w:pStyle w:val="4853365584404EB0BE8E322262366A53"/>
          </w:pPr>
          <w:r w:rsidRPr="009A3F06">
            <w:rPr>
              <w:lang w:bidi="fr-FR"/>
            </w:rPr>
            <w:t>Sous l’onglet Création du ruban, consultez les galeries de thèmes, couleurs et polices pour créer un aspect personnalisé d’un simple clic.</w:t>
          </w:r>
        </w:p>
      </w:docPartBody>
    </w:docPart>
    <w:docPart>
      <w:docPartPr>
        <w:name w:val="F523763FCA9B4733B4516513BE0462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88E9D8-9A85-42C4-94A3-8A57F75CCCA4}"/>
      </w:docPartPr>
      <w:docPartBody>
        <w:p w:rsidR="00CD24EB" w:rsidRDefault="00086499">
          <w:pPr>
            <w:pStyle w:val="F523763FCA9B4733B4516513BE04623B"/>
          </w:pPr>
          <w:r w:rsidRPr="009A3F06">
            <w:rPr>
              <w:lang w:bidi="fr-FR"/>
            </w:rPr>
            <w:t>Expérience</w:t>
          </w:r>
        </w:p>
      </w:docPartBody>
    </w:docPart>
    <w:docPart>
      <w:docPartPr>
        <w:name w:val="0E5BD76C349D4F2B80344AB2F936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E49016-710D-4888-A7B4-BDED37D801EB}"/>
      </w:docPartPr>
      <w:docPartBody>
        <w:p w:rsidR="00CD24EB" w:rsidRDefault="00086499">
          <w:pPr>
            <w:pStyle w:val="0E5BD76C349D4F2B80344AB2F9365337"/>
          </w:pPr>
          <w:r w:rsidRPr="0087650A">
            <w:rPr>
              <w:lang w:bidi="fr-FR"/>
            </w:rPr>
            <w:t>Intitulé du poste 1</w:t>
          </w:r>
        </w:p>
      </w:docPartBody>
    </w:docPart>
    <w:docPart>
      <w:docPartPr>
        <w:name w:val="C8591E007E1A4CD791C87F3F75556E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2B30CD-2087-461A-9F58-06F44E0442F2}"/>
      </w:docPartPr>
      <w:docPartBody>
        <w:p w:rsidR="00CD24EB" w:rsidRDefault="00086499">
          <w:pPr>
            <w:pStyle w:val="C8591E007E1A4CD791C87F3F75556EF9"/>
          </w:pPr>
          <w:r w:rsidRPr="0087650A">
            <w:rPr>
              <w:lang w:bidi="fr-FR"/>
            </w:rPr>
            <w:t>Nom de la société</w:t>
          </w:r>
        </w:p>
      </w:docPartBody>
    </w:docPart>
    <w:docPart>
      <w:docPartPr>
        <w:name w:val="A44FD9799BF048EB83DBA733B2D13F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235690-26AB-495B-8557-54CEFA1EE8CC}"/>
      </w:docPartPr>
      <w:docPartBody>
        <w:p w:rsidR="00CD24EB" w:rsidRDefault="00086499">
          <w:pPr>
            <w:pStyle w:val="A44FD9799BF048EB83DBA733B2D13F96"/>
          </w:pPr>
          <w:r w:rsidRPr="009A3F06">
            <w:rPr>
              <w:lang w:bidi="fr-FR"/>
            </w:rPr>
            <w:t>Ceci est un emplacement pour exposer un récapitulatif de vos principales responsabilités et de vos réalisations les plus marquantes.</w:t>
          </w:r>
        </w:p>
      </w:docPartBody>
    </w:docPart>
    <w:docPart>
      <w:docPartPr>
        <w:name w:val="D929F38F03A3496DAFA38BC1538825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B04FA1-3C32-44C3-B7F8-9CE2BBD3FCD0}"/>
      </w:docPartPr>
      <w:docPartBody>
        <w:p w:rsidR="00CD24EB" w:rsidRDefault="00086499">
          <w:pPr>
            <w:pStyle w:val="D929F38F03A3496DAFA38BC15388251C"/>
          </w:pPr>
          <w:r w:rsidRPr="009A3F06">
            <w:rPr>
              <w:lang w:bidi="fr-FR"/>
            </w:rPr>
            <w:t>Date de début</w:t>
          </w:r>
        </w:p>
      </w:docPartBody>
    </w:docPart>
    <w:docPart>
      <w:docPartPr>
        <w:name w:val="5DBD962C08924C7E9D0938A3E313FF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BBF2E3-C5FA-4360-913B-639BACE3921F}"/>
      </w:docPartPr>
      <w:docPartBody>
        <w:p w:rsidR="00CD24EB" w:rsidRDefault="00086499">
          <w:pPr>
            <w:pStyle w:val="5DBD962C08924C7E9D0938A3E313FF7C"/>
          </w:pPr>
          <w:r w:rsidRPr="009A3F06">
            <w:rPr>
              <w:lang w:bidi="fr-FR"/>
            </w:rPr>
            <w:t>Date de fin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99"/>
    <w:rsid w:val="00086499"/>
    <w:rsid w:val="00342851"/>
    <w:rsid w:val="00C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1472DFB84F41AD9F051841A07FA30C">
    <w:name w:val="8B1472DFB84F41AD9F051841A07FA30C"/>
  </w:style>
  <w:style w:type="paragraph" w:customStyle="1" w:styleId="71DD2AFFB8D84CEEB1F218D3530E47A0">
    <w:name w:val="71DD2AFFB8D84CEEB1F218D3530E47A0"/>
  </w:style>
  <w:style w:type="paragraph" w:customStyle="1" w:styleId="8C39458CCFEE4F8BB96214D77DF9CCAC">
    <w:name w:val="8C39458CCFEE4F8BB96214D77DF9CCAC"/>
  </w:style>
  <w:style w:type="paragraph" w:customStyle="1" w:styleId="422F1175581843AD921DF5384095FBA4">
    <w:name w:val="422F1175581843AD921DF5384095FBA4"/>
  </w:style>
  <w:style w:type="paragraph" w:customStyle="1" w:styleId="4853365584404EB0BE8E322262366A53">
    <w:name w:val="4853365584404EB0BE8E322262366A53"/>
  </w:style>
  <w:style w:type="paragraph" w:customStyle="1" w:styleId="F523763FCA9B4733B4516513BE04623B">
    <w:name w:val="F523763FCA9B4733B4516513BE04623B"/>
  </w:style>
  <w:style w:type="paragraph" w:customStyle="1" w:styleId="0E5BD76C349D4F2B80344AB2F9365337">
    <w:name w:val="0E5BD76C349D4F2B80344AB2F9365337"/>
  </w:style>
  <w:style w:type="paragraph" w:customStyle="1" w:styleId="C8591E007E1A4CD791C87F3F75556EF9">
    <w:name w:val="C8591E007E1A4CD791C87F3F75556EF9"/>
  </w:style>
  <w:style w:type="paragraph" w:customStyle="1" w:styleId="A44FD9799BF048EB83DBA733B2D13F96">
    <w:name w:val="A44FD9799BF048EB83DBA733B2D13F96"/>
  </w:style>
  <w:style w:type="paragraph" w:customStyle="1" w:styleId="D929F38F03A3496DAFA38BC15388251C">
    <w:name w:val="D929F38F03A3496DAFA38BC15388251C"/>
  </w:style>
  <w:style w:type="paragraph" w:customStyle="1" w:styleId="5DBD962C08924C7E9D0938A3E313FF7C">
    <w:name w:val="5DBD962C08924C7E9D0938A3E313FF7C"/>
  </w:style>
  <w:style w:type="character" w:styleId="lev">
    <w:name w:val="Strong"/>
    <w:basedOn w:val="Policepardfaut"/>
    <w:uiPriority w:val="4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📞: 0618409886</CompanyPhone>
  <CompanyFax>: reda-elouahabi.github.io/Portfolio/</CompanyFax>
  <CompanyEmail>📧: redaelouahabi@student.emi.ac.ma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de début de carrière.dotx</Template>
  <TotalTime>50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 OUAHABI Reda</vt:lpstr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OUAHABI Reda</dc:title>
  <dc:subject>📍: Rabat</dc:subject>
  <dc:creator>Reda El Ouahabi</dc:creator>
  <cp:keywords/>
  <dc:description/>
  <cp:lastModifiedBy>Reda EL OUAHABI</cp:lastModifiedBy>
  <cp:revision>1</cp:revision>
  <dcterms:created xsi:type="dcterms:W3CDTF">2021-05-23T23:30:00Z</dcterms:created>
  <dcterms:modified xsi:type="dcterms:W3CDTF">2021-05-24T00:21:00Z</dcterms:modified>
  <cp:category>Maroc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